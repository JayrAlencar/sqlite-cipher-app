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F01" w:rsidRDefault="00471F01" w:rsidP="00C462CC">
      <w:pPr>
        <w:pStyle w:val="Cabealho"/>
        <w:jc w:val="center"/>
        <w:rPr>
          <w:rFonts w:ascii="Verdana" w:hAnsi="Verdana" w:cs="Verdana"/>
          <w:b/>
          <w:noProof/>
          <w:sz w:val="28"/>
          <w:szCs w:val="28"/>
        </w:rPr>
      </w:pPr>
      <w:r w:rsidRPr="00471F01">
        <w:rPr>
          <w:rFonts w:ascii="Verdana" w:hAnsi="Verdana" w:cs="Verdana"/>
          <w:b/>
          <w:noProof/>
          <w:sz w:val="28"/>
          <w:szCs w:val="28"/>
        </w:rPr>
        <w:t>Faculdade</w:t>
      </w:r>
      <w:r w:rsidR="003D24AE">
        <w:rPr>
          <w:rFonts w:ascii="Verdana" w:hAnsi="Verdana" w:cs="Verdana"/>
          <w:b/>
          <w:noProof/>
          <w:sz w:val="28"/>
          <w:szCs w:val="28"/>
        </w:rPr>
        <w:t xml:space="preserve"> de Ciências Aplicadas Dr.</w:t>
      </w:r>
      <w:r w:rsidRPr="00471F01">
        <w:rPr>
          <w:rFonts w:ascii="Verdana" w:hAnsi="Verdana" w:cs="Verdana"/>
          <w:b/>
          <w:noProof/>
          <w:sz w:val="28"/>
          <w:szCs w:val="28"/>
        </w:rPr>
        <w:t xml:space="preserve"> Leão Sampaio-</w:t>
      </w:r>
      <w:r w:rsidR="003D24AE">
        <w:rPr>
          <w:rFonts w:ascii="Verdana" w:hAnsi="Verdana" w:cs="Verdana"/>
          <w:b/>
          <w:noProof/>
          <w:sz w:val="28"/>
          <w:szCs w:val="28"/>
        </w:rPr>
        <w:t>(</w:t>
      </w:r>
      <w:r w:rsidR="003D24AE" w:rsidRPr="003D24AE">
        <w:rPr>
          <w:rFonts w:ascii="Verdana" w:hAnsi="Verdana" w:cs="Verdana"/>
          <w:b/>
          <w:noProof/>
          <w:color w:val="0070C0"/>
          <w:sz w:val="28"/>
          <w:szCs w:val="28"/>
        </w:rPr>
        <w:t>código IES-</w:t>
      </w:r>
      <w:r w:rsidRPr="003D24AE">
        <w:rPr>
          <w:rFonts w:ascii="Verdana" w:hAnsi="Verdana" w:cs="Verdana"/>
          <w:b/>
          <w:noProof/>
          <w:color w:val="0070C0"/>
          <w:sz w:val="28"/>
          <w:szCs w:val="28"/>
        </w:rPr>
        <w:t>1735</w:t>
      </w:r>
      <w:r w:rsidR="003D24AE">
        <w:rPr>
          <w:rFonts w:ascii="Verdana" w:hAnsi="Verdana" w:cs="Verdana"/>
          <w:b/>
          <w:noProof/>
          <w:sz w:val="28"/>
          <w:szCs w:val="28"/>
        </w:rPr>
        <w:t>)</w:t>
      </w:r>
    </w:p>
    <w:p w:rsidR="005565ED" w:rsidRDefault="00471F01" w:rsidP="00C5735A">
      <w:pPr>
        <w:pStyle w:val="Cabealho"/>
        <w:jc w:val="center"/>
        <w:rPr>
          <w:rFonts w:ascii="Verdana" w:hAnsi="Verdana" w:cs="Verdana"/>
          <w:b/>
          <w:noProof/>
          <w:sz w:val="28"/>
          <w:szCs w:val="28"/>
        </w:rPr>
      </w:pPr>
      <w:r w:rsidRPr="00471F01">
        <w:rPr>
          <w:rFonts w:ascii="Verdana" w:hAnsi="Verdana" w:cs="Verdana"/>
          <w:b/>
          <w:noProof/>
          <w:sz w:val="28"/>
          <w:szCs w:val="28"/>
        </w:rPr>
        <w:t xml:space="preserve">Tabela de valores </w:t>
      </w:r>
      <w:r w:rsidR="00DD6D5D">
        <w:rPr>
          <w:rFonts w:ascii="Verdana" w:hAnsi="Verdana" w:cs="Verdana"/>
          <w:b/>
          <w:noProof/>
          <w:sz w:val="28"/>
          <w:szCs w:val="28"/>
        </w:rPr>
        <w:t>–201</w:t>
      </w:r>
      <w:r w:rsidR="001A429E">
        <w:rPr>
          <w:rFonts w:ascii="Verdana" w:hAnsi="Verdana" w:cs="Verdana"/>
          <w:b/>
          <w:noProof/>
          <w:sz w:val="28"/>
          <w:szCs w:val="28"/>
        </w:rPr>
        <w:t>6.</w:t>
      </w:r>
      <w:r w:rsidR="006E5AEA">
        <w:rPr>
          <w:rFonts w:ascii="Verdana" w:hAnsi="Verdana" w:cs="Verdana"/>
          <w:b/>
          <w:noProof/>
          <w:sz w:val="28"/>
          <w:szCs w:val="28"/>
        </w:rPr>
        <w:t>2</w:t>
      </w:r>
    </w:p>
    <w:tbl>
      <w:tblPr>
        <w:tblW w:w="14623" w:type="dxa"/>
        <w:jc w:val="center"/>
        <w:tblCellMar>
          <w:left w:w="70" w:type="dxa"/>
          <w:right w:w="70" w:type="dxa"/>
        </w:tblCellMar>
        <w:tblLook w:val="04A0"/>
      </w:tblPr>
      <w:tblGrid>
        <w:gridCol w:w="1134"/>
        <w:gridCol w:w="3283"/>
        <w:gridCol w:w="1633"/>
        <w:gridCol w:w="1480"/>
        <w:gridCol w:w="2019"/>
        <w:gridCol w:w="1550"/>
        <w:gridCol w:w="1657"/>
        <w:gridCol w:w="1867"/>
      </w:tblGrid>
      <w:tr w:rsidR="006B0552" w:rsidRPr="000C1735" w:rsidTr="006B0552">
        <w:trPr>
          <w:trHeight w:val="346"/>
          <w:jc w:val="center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E5F1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32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CURSOS</w:t>
            </w:r>
          </w:p>
        </w:tc>
        <w:tc>
          <w:tcPr>
            <w:tcW w:w="16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VALORES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BÔNUS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VALORES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br/>
            </w: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MENSALIDADE</w:t>
            </w:r>
          </w:p>
        </w:tc>
        <w:tc>
          <w:tcPr>
            <w:tcW w:w="15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SEMESTRALIDADE</w:t>
            </w:r>
          </w:p>
        </w:tc>
        <w:tc>
          <w:tcPr>
            <w:tcW w:w="16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hideMark/>
          </w:tcPr>
          <w:p w:rsidR="006B0552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SEMESTRALIDADE</w:t>
            </w:r>
          </w:p>
          <w:p w:rsidR="00F06891" w:rsidRPr="000C1735" w:rsidRDefault="00F06891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</w:tcPr>
          <w:p w:rsidR="006B0552" w:rsidRPr="000C1735" w:rsidRDefault="00F06891" w:rsidP="00DA760C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VALOR DA SEMESTRALIDADE COM O BÔNUS DE 5% PARA ALUNOS COM CO</w:t>
            </w:r>
            <w:r w:rsidR="001A429E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NTRATO FIES FORMALIZADOS EM 2016.</w:t>
            </w:r>
            <w:r w:rsidR="00DA760C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</w:tr>
      <w:tr w:rsidR="006B0552" w:rsidRPr="000C1735" w:rsidTr="006B0552">
        <w:trPr>
          <w:trHeight w:val="87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do curso</w:t>
            </w:r>
          </w:p>
        </w:tc>
        <w:tc>
          <w:tcPr>
            <w:tcW w:w="32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6B0552" w:rsidRPr="000C1735" w:rsidRDefault="006B0552" w:rsidP="006B0552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MENSALIDADE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PONTUALIDADE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ATÉ O VENCIMENTO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C/DESCONTO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S/DESCONTO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6B0552" w:rsidRPr="000C1735" w:rsidRDefault="006B0552" w:rsidP="006B0552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B534A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47937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B534A" w:rsidRPr="000C1735" w:rsidRDefault="00CB534A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ADMINISTRAÇÃO-MATUTINO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7036D">
              <w:rPr>
                <w:rFonts w:ascii="Calibri" w:hAnsi="Calibri"/>
                <w:color w:val="000000"/>
                <w:sz w:val="18"/>
                <w:szCs w:val="18"/>
              </w:rPr>
              <w:t>790,00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160,45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629,55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 w:rsidR="007777CF">
              <w:rPr>
                <w:rFonts w:ascii="Calibri" w:hAnsi="Calibri"/>
                <w:color w:val="000000"/>
                <w:sz w:val="18"/>
                <w:szCs w:val="18"/>
              </w:rPr>
              <w:t xml:space="preserve"> 3.777,30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Default="00CB534A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4.740,00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534A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R$ 3.588,44</w:t>
            </w:r>
          </w:p>
        </w:tc>
      </w:tr>
      <w:tr w:rsidR="00CB534A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47937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B534A" w:rsidRPr="000C1735" w:rsidRDefault="00CB534A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ADMINISTRAÇÃO-NOTURNO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7036D">
              <w:rPr>
                <w:rFonts w:ascii="Calibri" w:hAnsi="Calibri"/>
                <w:color w:val="000000"/>
                <w:sz w:val="18"/>
                <w:szCs w:val="18"/>
              </w:rPr>
              <w:t>790,00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111,07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678,93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 w:rsidR="007777CF">
              <w:rPr>
                <w:rFonts w:ascii="Calibri" w:hAnsi="Calibri"/>
                <w:color w:val="000000"/>
                <w:sz w:val="18"/>
                <w:szCs w:val="18"/>
              </w:rPr>
              <w:t xml:space="preserve"> 4.073,58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Default="00CB534A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4.740,00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R$ 3.869,90</w:t>
            </w:r>
          </w:p>
        </w:tc>
      </w:tr>
      <w:tr w:rsidR="00CB534A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120</w:t>
            </w: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172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B534A" w:rsidRPr="000C1735" w:rsidRDefault="00CB534A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ANALISE DE SISTEMAS-MATUTINO/ NOTURNO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Default="00CB534A" w:rsidP="0077036D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7036D">
              <w:rPr>
                <w:rFonts w:ascii="Calibri" w:hAnsi="Calibri"/>
                <w:color w:val="000000"/>
                <w:sz w:val="18"/>
                <w:szCs w:val="18"/>
              </w:rPr>
              <w:t>678,00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91,19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586,81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 w:rsidR="007777CF">
              <w:rPr>
                <w:rFonts w:ascii="Calibri" w:hAnsi="Calibri"/>
                <w:color w:val="000000"/>
                <w:sz w:val="18"/>
                <w:szCs w:val="18"/>
              </w:rPr>
              <w:t xml:space="preserve"> 3.520,86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Default="00CB534A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4.068,00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534A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R$ 3.344,82</w:t>
            </w:r>
          </w:p>
        </w:tc>
      </w:tr>
      <w:tr w:rsidR="00CB534A" w:rsidRPr="000C1735" w:rsidTr="002E0545">
        <w:trPr>
          <w:trHeight w:val="231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E5F1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32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B534A" w:rsidRPr="000C1735" w:rsidRDefault="00CB534A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BIOMEDICINA (até o 6º semestre) MATUTINO/NOTURNO</w:t>
            </w:r>
          </w:p>
        </w:tc>
        <w:tc>
          <w:tcPr>
            <w:tcW w:w="163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7036D">
              <w:rPr>
                <w:rFonts w:ascii="Calibri" w:hAnsi="Calibri"/>
                <w:color w:val="000000"/>
                <w:sz w:val="18"/>
                <w:szCs w:val="18"/>
              </w:rPr>
              <w:t>1.393,00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163,82</w:t>
            </w:r>
          </w:p>
        </w:tc>
        <w:tc>
          <w:tcPr>
            <w:tcW w:w="20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1.229,18</w:t>
            </w:r>
          </w:p>
        </w:tc>
        <w:tc>
          <w:tcPr>
            <w:tcW w:w="155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 w:rsidR="007777CF">
              <w:rPr>
                <w:rFonts w:ascii="Calibri" w:hAnsi="Calibri"/>
                <w:color w:val="000000"/>
                <w:sz w:val="18"/>
                <w:szCs w:val="18"/>
              </w:rPr>
              <w:t xml:space="preserve"> 7.375,08</w:t>
            </w:r>
          </w:p>
        </w:tc>
        <w:tc>
          <w:tcPr>
            <w:tcW w:w="165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Default="00CB534A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8.358,00</w:t>
            </w:r>
          </w:p>
        </w:tc>
        <w:tc>
          <w:tcPr>
            <w:tcW w:w="186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R$ 7.006,33</w:t>
            </w:r>
          </w:p>
        </w:tc>
      </w:tr>
      <w:tr w:rsidR="00CB534A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90434</w:t>
            </w:r>
          </w:p>
        </w:tc>
        <w:tc>
          <w:tcPr>
            <w:tcW w:w="3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534A" w:rsidRPr="000C1735" w:rsidRDefault="00CB534A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4B15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CB534A" w:rsidRPr="000C1735" w:rsidRDefault="00CB534A" w:rsidP="00FD10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CB534A" w:rsidRPr="000C1735" w:rsidRDefault="00CB534A" w:rsidP="007C2F2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6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CB534A" w:rsidRPr="000C1735" w:rsidTr="002E0545">
        <w:trPr>
          <w:trHeight w:val="208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E5F1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32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B534A" w:rsidRPr="000C1735" w:rsidRDefault="00CB534A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IOMEDICINA (7º e 8º semestre) </w:t>
            </w: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MATUTINO/NOTURNO</w:t>
            </w:r>
          </w:p>
        </w:tc>
        <w:tc>
          <w:tcPr>
            <w:tcW w:w="163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7036D">
              <w:rPr>
                <w:rFonts w:ascii="Calibri" w:hAnsi="Calibri"/>
                <w:color w:val="000000"/>
                <w:sz w:val="18"/>
                <w:szCs w:val="18"/>
              </w:rPr>
              <w:t>1.531,00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183,72</w:t>
            </w:r>
          </w:p>
        </w:tc>
        <w:tc>
          <w:tcPr>
            <w:tcW w:w="20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1.347,28</w:t>
            </w:r>
          </w:p>
        </w:tc>
        <w:tc>
          <w:tcPr>
            <w:tcW w:w="155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 w:rsidR="007777CF">
              <w:rPr>
                <w:rFonts w:ascii="Calibri" w:hAnsi="Calibri"/>
                <w:color w:val="000000"/>
                <w:sz w:val="18"/>
                <w:szCs w:val="18"/>
              </w:rPr>
              <w:t xml:space="preserve"> 8.083,68</w:t>
            </w:r>
          </w:p>
        </w:tc>
        <w:tc>
          <w:tcPr>
            <w:tcW w:w="165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Default="00CB534A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9.186,00</w:t>
            </w:r>
          </w:p>
        </w:tc>
        <w:tc>
          <w:tcPr>
            <w:tcW w:w="186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R$ 7.679,50</w:t>
            </w:r>
          </w:p>
        </w:tc>
      </w:tr>
      <w:tr w:rsidR="00CB534A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90434</w:t>
            </w:r>
          </w:p>
        </w:tc>
        <w:tc>
          <w:tcPr>
            <w:tcW w:w="3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534A" w:rsidRPr="000C1735" w:rsidRDefault="00CB534A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4B15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CB534A" w:rsidRPr="000C1735" w:rsidRDefault="00CB534A" w:rsidP="00FD10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CB534A" w:rsidRPr="000C1735" w:rsidRDefault="00CB534A" w:rsidP="007C2F2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6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CB534A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59082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B534A" w:rsidRPr="000C1735" w:rsidRDefault="00CB534A" w:rsidP="00BC619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CIÊNCIAS CONTÁBEIS - </w:t>
            </w: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NOTURNO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7036D">
              <w:rPr>
                <w:rFonts w:ascii="Calibri" w:hAnsi="Calibri"/>
                <w:color w:val="000000"/>
                <w:sz w:val="18"/>
                <w:szCs w:val="18"/>
              </w:rPr>
              <w:t>715,00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101,03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613,97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 w:rsidR="007777CF">
              <w:rPr>
                <w:rFonts w:ascii="Calibri" w:hAnsi="Calibri"/>
                <w:color w:val="000000"/>
                <w:sz w:val="18"/>
                <w:szCs w:val="18"/>
              </w:rPr>
              <w:t xml:space="preserve"> 3.683,82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Default="00CB534A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4.290,00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534A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R$ 3.499,63</w:t>
            </w:r>
          </w:p>
        </w:tc>
      </w:tr>
      <w:tr w:rsidR="00CB534A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5000983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B534A" w:rsidRPr="000C1735" w:rsidRDefault="00CB534A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DIREITO- MATUTINO/NOTURNO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7036D">
              <w:rPr>
                <w:rFonts w:ascii="Calibri" w:hAnsi="Calibri"/>
                <w:color w:val="000000"/>
                <w:sz w:val="18"/>
                <w:szCs w:val="18"/>
              </w:rPr>
              <w:t>1.208,00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123,22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1.084,78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 w:rsidR="007777CF">
              <w:rPr>
                <w:rFonts w:ascii="Calibri" w:hAnsi="Calibri"/>
                <w:color w:val="000000"/>
                <w:sz w:val="18"/>
                <w:szCs w:val="18"/>
              </w:rPr>
              <w:t xml:space="preserve"> 6.508,68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Default="00CB534A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7.248,00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R$ 6.183,25</w:t>
            </w:r>
          </w:p>
        </w:tc>
      </w:tr>
      <w:tr w:rsidR="00CB534A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73168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B534A" w:rsidRPr="000C1735" w:rsidRDefault="00CB534A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EDUCAÇÃO FÍSICA-  </w:t>
            </w: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NOTURNO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036D" w:rsidRPr="0077036D" w:rsidRDefault="00CB534A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7036D">
              <w:rPr>
                <w:rFonts w:ascii="Calibri" w:hAnsi="Calibri"/>
                <w:color w:val="000000"/>
                <w:sz w:val="18"/>
                <w:szCs w:val="18"/>
              </w:rPr>
              <w:t>709,00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88,63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620,37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 w:rsidR="007777CF">
              <w:rPr>
                <w:rFonts w:ascii="Calibri" w:hAnsi="Calibri"/>
                <w:color w:val="000000"/>
                <w:sz w:val="18"/>
                <w:szCs w:val="18"/>
              </w:rPr>
              <w:t xml:space="preserve"> 3.722,22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Default="00CB534A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4.254,00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534A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R$ 3.536,11</w:t>
            </w:r>
          </w:p>
        </w:tc>
      </w:tr>
      <w:tr w:rsidR="00CB534A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CB534A" w:rsidRPr="000C1735" w:rsidRDefault="00CB534A" w:rsidP="006E5AEA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EDUCAÇÃO FÍSICA – BACHARELADO (1º AO 4º)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293589">
              <w:rPr>
                <w:rFonts w:ascii="Calibri" w:hAnsi="Calibri"/>
                <w:color w:val="000000"/>
                <w:sz w:val="18"/>
                <w:szCs w:val="18"/>
              </w:rPr>
              <w:t>826,00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80,04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745,96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 w:rsidR="007777CF">
              <w:rPr>
                <w:rFonts w:ascii="Calibri" w:hAnsi="Calibri"/>
                <w:color w:val="000000"/>
                <w:sz w:val="18"/>
                <w:szCs w:val="18"/>
              </w:rPr>
              <w:t xml:space="preserve"> 4.475,76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Default="00CB534A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4.956,00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534A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R$ 4.251,97</w:t>
            </w:r>
          </w:p>
        </w:tc>
      </w:tr>
      <w:tr w:rsidR="00CB534A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CB534A" w:rsidRDefault="00CB534A" w:rsidP="006E5AEA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EDUCAÇÃO FÍSICA – BACHARELADO (5º AO 8º)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293589">
              <w:rPr>
                <w:rFonts w:ascii="Calibri" w:hAnsi="Calibri"/>
                <w:color w:val="000000"/>
                <w:sz w:val="18"/>
                <w:szCs w:val="18"/>
              </w:rPr>
              <w:t>928,00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82,04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845,96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 w:rsidR="007777CF">
              <w:rPr>
                <w:rFonts w:ascii="Calibri" w:hAnsi="Calibri"/>
                <w:color w:val="000000"/>
                <w:sz w:val="18"/>
                <w:szCs w:val="18"/>
              </w:rPr>
              <w:t xml:space="preserve"> 5.075,76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B534A" w:rsidRDefault="00CB534A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5.568,00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534A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R$ 4.821,97</w:t>
            </w:r>
          </w:p>
        </w:tc>
      </w:tr>
      <w:tr w:rsidR="00CB534A" w:rsidRPr="000C1735" w:rsidTr="002E0545">
        <w:trPr>
          <w:trHeight w:val="208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E5F1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B534A" w:rsidRPr="000C1735" w:rsidRDefault="00CB534A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ENFERMAGEM- (até o 7º semestre)</w:t>
            </w:r>
          </w:p>
        </w:tc>
        <w:tc>
          <w:tcPr>
            <w:tcW w:w="163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1.160,00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132,01</w:t>
            </w:r>
          </w:p>
        </w:tc>
        <w:tc>
          <w:tcPr>
            <w:tcW w:w="20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</w:tcPr>
          <w:p w:rsidR="00CB534A" w:rsidRDefault="00CB534A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1.027,99</w:t>
            </w:r>
          </w:p>
        </w:tc>
        <w:tc>
          <w:tcPr>
            <w:tcW w:w="155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13046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 w:rsidR="007777CF">
              <w:rPr>
                <w:rFonts w:ascii="Calibri" w:hAnsi="Calibri"/>
                <w:color w:val="000000"/>
                <w:sz w:val="18"/>
                <w:szCs w:val="18"/>
              </w:rPr>
              <w:t xml:space="preserve"> 6.167,94</w:t>
            </w:r>
          </w:p>
        </w:tc>
        <w:tc>
          <w:tcPr>
            <w:tcW w:w="165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Default="00CB534A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6.960,00</w:t>
            </w:r>
          </w:p>
        </w:tc>
        <w:tc>
          <w:tcPr>
            <w:tcW w:w="186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R$ 5.859,54</w:t>
            </w:r>
          </w:p>
        </w:tc>
      </w:tr>
      <w:tr w:rsidR="00CB534A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CB534A" w:rsidRPr="000C1735" w:rsidRDefault="00CB534A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90529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B534A" w:rsidRPr="000C1735" w:rsidRDefault="00CB534A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MATUTINO/VESPERTINO/NOTURNO</w:t>
            </w:r>
          </w:p>
        </w:tc>
        <w:tc>
          <w:tcPr>
            <w:tcW w:w="163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4B15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CB534A" w:rsidRPr="000C1735" w:rsidRDefault="00CB534A" w:rsidP="00FD10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CB534A" w:rsidRPr="000C1735" w:rsidRDefault="00CB534A" w:rsidP="007C2F2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130466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Pr="000C1735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6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CB534A" w:rsidRDefault="00CB534A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7777CF" w:rsidRPr="000C1735" w:rsidTr="002E0545">
        <w:trPr>
          <w:trHeight w:val="208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E5F1"/>
            <w:hideMark/>
          </w:tcPr>
          <w:p w:rsidR="007777CF" w:rsidRPr="000C1735" w:rsidRDefault="007777CF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7777CF" w:rsidRPr="000C1735" w:rsidRDefault="007777CF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ENFERMAGEM- (8°, 9° e 10º  semestre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63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1.274,00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140,14</w:t>
            </w:r>
          </w:p>
        </w:tc>
        <w:tc>
          <w:tcPr>
            <w:tcW w:w="20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1.133,86</w:t>
            </w:r>
          </w:p>
        </w:tc>
        <w:tc>
          <w:tcPr>
            <w:tcW w:w="155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7777CF" w:rsidRDefault="007777CF" w:rsidP="00126EE6">
            <w:r w:rsidRPr="00C60CE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6.803,16</w:t>
            </w:r>
          </w:p>
          <w:p w:rsidR="007777CF" w:rsidRDefault="007777CF" w:rsidP="00126EE6"/>
        </w:tc>
        <w:tc>
          <w:tcPr>
            <w:tcW w:w="165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7777CF" w:rsidRDefault="007777CF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7.644,00</w:t>
            </w:r>
          </w:p>
        </w:tc>
        <w:tc>
          <w:tcPr>
            <w:tcW w:w="186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DBE5F1"/>
          </w:tcPr>
          <w:p w:rsidR="007777CF" w:rsidRPr="000C1735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R$ 6.463,00</w:t>
            </w:r>
          </w:p>
        </w:tc>
      </w:tr>
      <w:tr w:rsidR="007777CF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7777CF" w:rsidRPr="000C1735" w:rsidRDefault="007777CF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90529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7777CF" w:rsidRPr="000C1735" w:rsidRDefault="007777CF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MATUTINO/VESPERTINO/NOTURNO</w:t>
            </w:r>
          </w:p>
        </w:tc>
        <w:tc>
          <w:tcPr>
            <w:tcW w:w="163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Pr="000C1735" w:rsidRDefault="007777CF" w:rsidP="004B15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7777CF" w:rsidRPr="000C1735" w:rsidRDefault="007777CF" w:rsidP="00FD10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7777CF" w:rsidRPr="000C1735" w:rsidRDefault="007777CF" w:rsidP="007C2F2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Pr="000C1735" w:rsidRDefault="007777CF" w:rsidP="006B78E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Pr="000C1735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6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7777CF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777CF" w:rsidRPr="000C1735" w:rsidRDefault="007777CF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75875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777CF" w:rsidRPr="000C1735" w:rsidRDefault="007777CF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FISIOTERAPIA (Até o 7° semestre)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1.430,00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155,30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1.274,70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77CF" w:rsidRDefault="007777CF" w:rsidP="00126EE6">
            <w:r w:rsidRPr="00C60CE0"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7.648,20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77CF" w:rsidRDefault="007777CF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8.580,00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77CF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R$ 7.265,79</w:t>
            </w:r>
          </w:p>
        </w:tc>
      </w:tr>
      <w:tr w:rsidR="007777CF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7777CF" w:rsidRPr="000C1735" w:rsidRDefault="007777CF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75875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7777CF" w:rsidRPr="000C1735" w:rsidRDefault="007777CF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FISIOTERAPIA (8°, 9° e 10º  semestre)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1.573,00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173,03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1.399,97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 w:rsidP="007777CF">
            <w:r w:rsidRPr="00C60CE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8.399,82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9.438,00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R$ 7.979,83</w:t>
            </w:r>
          </w:p>
        </w:tc>
      </w:tr>
      <w:tr w:rsidR="007777CF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777CF" w:rsidRPr="000C1735" w:rsidRDefault="007777CF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120140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777CF" w:rsidRPr="000C1735" w:rsidRDefault="007777CF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GESTÃO DE RH- NOTURNO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658,00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88,57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569,43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77CF" w:rsidRDefault="007777CF" w:rsidP="007777CF">
            <w:r w:rsidRPr="00C60CE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3.416,58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77CF" w:rsidRDefault="007777CF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3.948,00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77CF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R$ 3.245,75</w:t>
            </w:r>
          </w:p>
        </w:tc>
      </w:tr>
      <w:tr w:rsidR="007777CF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7777CF" w:rsidRPr="000C1735" w:rsidRDefault="007777CF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1045767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7777CF" w:rsidRPr="000C1735" w:rsidRDefault="007777CF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GESTÃO COMERCIAL- NOTURNO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671,00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93,67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577,33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 w:rsidP="007777CF">
            <w:r w:rsidRPr="00C60CE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3.463,98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4.026,00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R$ 3.290,78</w:t>
            </w:r>
          </w:p>
        </w:tc>
      </w:tr>
      <w:tr w:rsidR="007777CF" w:rsidRPr="000C1735" w:rsidTr="002E0545">
        <w:trPr>
          <w:trHeight w:val="208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7777CF" w:rsidRPr="000C1735" w:rsidRDefault="007777CF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32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777CF" w:rsidRPr="000C1735" w:rsidRDefault="007777CF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ODONTOLOGIA MATUTINO/VESPERTINO/NOTURNO</w:t>
            </w:r>
          </w:p>
        </w:tc>
        <w:tc>
          <w:tcPr>
            <w:tcW w:w="163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2.575,00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258,53</w:t>
            </w:r>
          </w:p>
        </w:tc>
        <w:tc>
          <w:tcPr>
            <w:tcW w:w="20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2.316,47</w:t>
            </w:r>
          </w:p>
        </w:tc>
        <w:tc>
          <w:tcPr>
            <w:tcW w:w="155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</w:tcPr>
          <w:p w:rsidR="007777CF" w:rsidRPr="000C1735" w:rsidRDefault="007777CF" w:rsidP="007777C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60CE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13.898,82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777CF" w:rsidRDefault="007777CF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15.450,00</w:t>
            </w:r>
          </w:p>
        </w:tc>
        <w:tc>
          <w:tcPr>
            <w:tcW w:w="186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</w:tcPr>
          <w:p w:rsidR="007777CF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R$ 13.203,88</w:t>
            </w:r>
          </w:p>
        </w:tc>
      </w:tr>
      <w:tr w:rsidR="007777CF" w:rsidRPr="000C1735" w:rsidTr="00AC284F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777CF" w:rsidRPr="000C1735" w:rsidRDefault="007777CF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5000552</w:t>
            </w:r>
          </w:p>
        </w:tc>
        <w:tc>
          <w:tcPr>
            <w:tcW w:w="3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777CF" w:rsidRPr="000C1735" w:rsidRDefault="007777CF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77CF" w:rsidRPr="000C1735" w:rsidRDefault="007777CF" w:rsidP="004B15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7777CF" w:rsidRPr="000C1735" w:rsidRDefault="007777CF" w:rsidP="00FD10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7777CF" w:rsidRPr="000C1735" w:rsidRDefault="007777CF" w:rsidP="007C2F29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77CF" w:rsidRPr="000C1735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7777CF" w:rsidRPr="000C1735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6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7777CF" w:rsidRPr="000C1735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7777CF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7777CF" w:rsidRPr="000C1735" w:rsidRDefault="007777CF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97445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7777CF" w:rsidRPr="000C1735" w:rsidRDefault="007777CF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PSICOLOGIA MATUTINO/NOTURNO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1.195,00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125,59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1.069,41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Pr="000C1735" w:rsidRDefault="007777CF" w:rsidP="00126EE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60CE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6.416,46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7.170,00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R$ 6.095,64</w:t>
            </w:r>
          </w:p>
        </w:tc>
      </w:tr>
      <w:tr w:rsidR="007777CF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777CF" w:rsidRPr="000C1735" w:rsidRDefault="007777CF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90432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777CF" w:rsidRPr="000C1735" w:rsidRDefault="007777CF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SERVIÇO SOCIAL-MATUTINO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777,00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165,19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611,81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77CF" w:rsidRDefault="007777CF" w:rsidP="007777CF">
            <w:r w:rsidRPr="00C60CE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3.670,86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777CF" w:rsidRDefault="007777CF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4.662,00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777CF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R$ 3.487,32</w:t>
            </w:r>
          </w:p>
        </w:tc>
      </w:tr>
      <w:tr w:rsidR="007777CF" w:rsidRPr="000C1735" w:rsidTr="002E0545">
        <w:trPr>
          <w:trHeight w:val="219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7777CF" w:rsidRPr="000C1735" w:rsidRDefault="007777CF" w:rsidP="0003466F">
            <w:pPr>
              <w:jc w:val="center"/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</w:pPr>
            <w:r w:rsidRPr="000C1735">
              <w:rPr>
                <w:rFonts w:ascii="Calibri" w:hAnsi="Calibri"/>
                <w:b/>
                <w:bCs/>
                <w:color w:val="002060"/>
                <w:sz w:val="18"/>
                <w:szCs w:val="18"/>
              </w:rPr>
              <w:t>90432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7777CF" w:rsidRPr="000C1735" w:rsidRDefault="007777CF" w:rsidP="00387C2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0C1735">
              <w:rPr>
                <w:rFonts w:ascii="Calibri" w:hAnsi="Calibri"/>
                <w:color w:val="000000"/>
                <w:sz w:val="18"/>
                <w:szCs w:val="18"/>
              </w:rPr>
              <w:t>SERVIÇO SOCIAL-NOTURNO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777,00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98,60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</w:tcPr>
          <w:p w:rsidR="007777CF" w:rsidRDefault="007777CF">
            <w:r w:rsidRPr="008B31C1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74192D">
              <w:rPr>
                <w:rFonts w:ascii="Calibri" w:hAnsi="Calibri"/>
                <w:color w:val="000000"/>
                <w:sz w:val="18"/>
                <w:szCs w:val="18"/>
              </w:rPr>
              <w:t>678,40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>
            <w:r w:rsidRPr="00C60CE0">
              <w:rPr>
                <w:rFonts w:ascii="Calibri" w:hAnsi="Calibri"/>
                <w:color w:val="000000"/>
                <w:sz w:val="18"/>
                <w:szCs w:val="18"/>
              </w:rPr>
              <w:t>R$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4.070,40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>
            <w:r w:rsidRPr="00FA5530">
              <w:rPr>
                <w:rFonts w:ascii="Calibri" w:hAnsi="Calibri"/>
                <w:color w:val="000000"/>
                <w:sz w:val="18"/>
                <w:szCs w:val="18"/>
              </w:rPr>
              <w:t xml:space="preserve">R$ </w:t>
            </w:r>
            <w:r w:rsidR="006E3041">
              <w:rPr>
                <w:rFonts w:ascii="Calibri" w:hAnsi="Calibri"/>
                <w:color w:val="000000"/>
                <w:sz w:val="18"/>
                <w:szCs w:val="18"/>
              </w:rPr>
              <w:t>4.662,00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</w:tcPr>
          <w:p w:rsidR="007777CF" w:rsidRDefault="007777CF" w:rsidP="00D65B0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R$ 3.866,88</w:t>
            </w:r>
          </w:p>
        </w:tc>
      </w:tr>
    </w:tbl>
    <w:p w:rsidR="000A7E69" w:rsidRPr="005565ED" w:rsidRDefault="000A7E69" w:rsidP="00C462CC">
      <w:pPr>
        <w:rPr>
          <w:sz w:val="18"/>
          <w:szCs w:val="18"/>
        </w:rPr>
      </w:pPr>
      <w:bookmarkStart w:id="0" w:name="_GoBack"/>
      <w:bookmarkEnd w:id="0"/>
    </w:p>
    <w:p w:rsidR="006B0552" w:rsidRDefault="006B0552" w:rsidP="00C5735A">
      <w:pPr>
        <w:jc w:val="right"/>
        <w:rPr>
          <w:sz w:val="18"/>
          <w:szCs w:val="18"/>
        </w:rPr>
      </w:pPr>
      <w:r>
        <w:rPr>
          <w:sz w:val="18"/>
          <w:szCs w:val="18"/>
        </w:rPr>
        <w:t>Departamento Financeiro</w:t>
      </w:r>
    </w:p>
    <w:p w:rsidR="00C5735A" w:rsidRDefault="00DC65B0" w:rsidP="00C5735A">
      <w:pPr>
        <w:jc w:val="right"/>
        <w:rPr>
          <w:sz w:val="18"/>
          <w:szCs w:val="18"/>
        </w:rPr>
      </w:pPr>
      <w:r>
        <w:rPr>
          <w:sz w:val="18"/>
          <w:szCs w:val="18"/>
        </w:rPr>
        <w:t>UNILEAO- Centro Universitário</w:t>
      </w:r>
    </w:p>
    <w:p w:rsidR="00DC6387" w:rsidRPr="00C5735A" w:rsidRDefault="00DC6387" w:rsidP="00C5735A">
      <w:pPr>
        <w:jc w:val="right"/>
        <w:rPr>
          <w:sz w:val="18"/>
          <w:szCs w:val="18"/>
        </w:rPr>
      </w:pPr>
      <w:r>
        <w:rPr>
          <w:sz w:val="18"/>
          <w:szCs w:val="18"/>
        </w:rPr>
        <w:t>10/06/2016</w:t>
      </w:r>
    </w:p>
    <w:sectPr w:rsidR="00DC6387" w:rsidRPr="00C5735A" w:rsidSect="00C462CC">
      <w:headerReference w:type="default" r:id="rId8"/>
      <w:pgSz w:w="16838" w:h="11906" w:orient="landscape" w:code="9"/>
      <w:pgMar w:top="720" w:right="720" w:bottom="720" w:left="720" w:header="709" w:footer="1021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B66" w:rsidRDefault="00031B66">
      <w:r>
        <w:separator/>
      </w:r>
    </w:p>
  </w:endnote>
  <w:endnote w:type="continuationSeparator" w:id="1">
    <w:p w:rsidR="00031B66" w:rsidRDefault="00031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B66" w:rsidRDefault="00031B66">
      <w:r>
        <w:separator/>
      </w:r>
    </w:p>
  </w:footnote>
  <w:footnote w:type="continuationSeparator" w:id="1">
    <w:p w:rsidR="00031B66" w:rsidRDefault="00031B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A00" w:rsidRDefault="00C462CC" w:rsidP="00A878BA">
    <w:pPr>
      <w:pStyle w:val="Cabealho"/>
      <w:tabs>
        <w:tab w:val="clear" w:pos="4252"/>
        <w:tab w:val="clear" w:pos="8504"/>
        <w:tab w:val="left" w:pos="2010"/>
      </w:tabs>
      <w:rPr>
        <w:rFonts w:ascii="Verdana" w:hAnsi="Verdana" w:cs="Verdana"/>
      </w:rPr>
    </w:pPr>
    <w:r>
      <w:rPr>
        <w:rFonts w:ascii="Verdana" w:hAnsi="Verdana" w:cs="Verdan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</wp:posOffset>
          </wp:positionH>
          <wp:positionV relativeFrom="paragraph">
            <wp:posOffset>-1641</wp:posOffset>
          </wp:positionV>
          <wp:extent cx="1553133" cy="457200"/>
          <wp:effectExtent l="0" t="0" r="0" b="0"/>
          <wp:wrapNone/>
          <wp:docPr id="2" name="Imagem 2" descr="C:\Users\samararodrigues.LEAOSAMPAIO\Downloads\UNILEÃO 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ararodrigues.LEAOSAMPAIO\Downloads\UNILEÃO Azu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138" cy="4572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B5A00" w:rsidRPr="00A878BA" w:rsidRDefault="009B5A00" w:rsidP="00A878BA">
    <w:pPr>
      <w:pStyle w:val="Cabealho"/>
      <w:tabs>
        <w:tab w:val="clear" w:pos="4252"/>
        <w:tab w:val="clear" w:pos="8504"/>
        <w:tab w:val="left" w:pos="2010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53753"/>
    <w:multiLevelType w:val="hybridMultilevel"/>
    <w:tmpl w:val="A2483A90"/>
    <w:lvl w:ilvl="0" w:tplc="AEFA2A2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lignBordersAndEdges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10BC6"/>
    <w:rsid w:val="000022CB"/>
    <w:rsid w:val="00012051"/>
    <w:rsid w:val="000120E7"/>
    <w:rsid w:val="00022C15"/>
    <w:rsid w:val="0002560D"/>
    <w:rsid w:val="00025EFB"/>
    <w:rsid w:val="00031B66"/>
    <w:rsid w:val="0003466F"/>
    <w:rsid w:val="00047A7D"/>
    <w:rsid w:val="00061B9F"/>
    <w:rsid w:val="0007247D"/>
    <w:rsid w:val="0007273F"/>
    <w:rsid w:val="00074714"/>
    <w:rsid w:val="00083B1B"/>
    <w:rsid w:val="00093FCE"/>
    <w:rsid w:val="00097DAC"/>
    <w:rsid w:val="000A04D4"/>
    <w:rsid w:val="000A0E44"/>
    <w:rsid w:val="000A2538"/>
    <w:rsid w:val="000A3013"/>
    <w:rsid w:val="000A5E44"/>
    <w:rsid w:val="000A63F2"/>
    <w:rsid w:val="000A7E69"/>
    <w:rsid w:val="000D15AF"/>
    <w:rsid w:val="000D4CFB"/>
    <w:rsid w:val="000F4D23"/>
    <w:rsid w:val="00103841"/>
    <w:rsid w:val="0010751B"/>
    <w:rsid w:val="00113E0A"/>
    <w:rsid w:val="00130466"/>
    <w:rsid w:val="00130E02"/>
    <w:rsid w:val="001314A5"/>
    <w:rsid w:val="00131CD2"/>
    <w:rsid w:val="00131DD0"/>
    <w:rsid w:val="00142BC2"/>
    <w:rsid w:val="00143CBB"/>
    <w:rsid w:val="00172308"/>
    <w:rsid w:val="00182505"/>
    <w:rsid w:val="00183ADC"/>
    <w:rsid w:val="0019312A"/>
    <w:rsid w:val="001A429E"/>
    <w:rsid w:val="001B16A7"/>
    <w:rsid w:val="001D5CB8"/>
    <w:rsid w:val="001E64AA"/>
    <w:rsid w:val="001E6E83"/>
    <w:rsid w:val="001F0025"/>
    <w:rsid w:val="001F1A1C"/>
    <w:rsid w:val="001F254F"/>
    <w:rsid w:val="001F4BFE"/>
    <w:rsid w:val="00210BC6"/>
    <w:rsid w:val="00211B5A"/>
    <w:rsid w:val="00217299"/>
    <w:rsid w:val="0022002F"/>
    <w:rsid w:val="0022252C"/>
    <w:rsid w:val="002349E6"/>
    <w:rsid w:val="00240EAE"/>
    <w:rsid w:val="0025794C"/>
    <w:rsid w:val="00257DA6"/>
    <w:rsid w:val="0026256E"/>
    <w:rsid w:val="00274064"/>
    <w:rsid w:val="00283D9F"/>
    <w:rsid w:val="0029250B"/>
    <w:rsid w:val="00293589"/>
    <w:rsid w:val="002A6A09"/>
    <w:rsid w:val="002B52CC"/>
    <w:rsid w:val="002C593C"/>
    <w:rsid w:val="002D1099"/>
    <w:rsid w:val="002D4E46"/>
    <w:rsid w:val="002D64A3"/>
    <w:rsid w:val="002D6B40"/>
    <w:rsid w:val="002E0891"/>
    <w:rsid w:val="002E4945"/>
    <w:rsid w:val="00300857"/>
    <w:rsid w:val="00301864"/>
    <w:rsid w:val="0031273A"/>
    <w:rsid w:val="003200B8"/>
    <w:rsid w:val="0033305F"/>
    <w:rsid w:val="0034550D"/>
    <w:rsid w:val="003506D0"/>
    <w:rsid w:val="00362110"/>
    <w:rsid w:val="00363E63"/>
    <w:rsid w:val="00365C29"/>
    <w:rsid w:val="0037116A"/>
    <w:rsid w:val="00374D2C"/>
    <w:rsid w:val="00381A9F"/>
    <w:rsid w:val="00382015"/>
    <w:rsid w:val="00385257"/>
    <w:rsid w:val="00387C22"/>
    <w:rsid w:val="003907D2"/>
    <w:rsid w:val="0039403E"/>
    <w:rsid w:val="0039425F"/>
    <w:rsid w:val="003A2406"/>
    <w:rsid w:val="003A3256"/>
    <w:rsid w:val="003B2645"/>
    <w:rsid w:val="003B5F37"/>
    <w:rsid w:val="003B7C85"/>
    <w:rsid w:val="003D2436"/>
    <w:rsid w:val="003D24AE"/>
    <w:rsid w:val="003D3542"/>
    <w:rsid w:val="003D554C"/>
    <w:rsid w:val="003E2204"/>
    <w:rsid w:val="003E2447"/>
    <w:rsid w:val="003F0554"/>
    <w:rsid w:val="003F0FC4"/>
    <w:rsid w:val="003F718D"/>
    <w:rsid w:val="00402C71"/>
    <w:rsid w:val="0042629A"/>
    <w:rsid w:val="0045092D"/>
    <w:rsid w:val="004545C5"/>
    <w:rsid w:val="00455546"/>
    <w:rsid w:val="00462E19"/>
    <w:rsid w:val="0046636A"/>
    <w:rsid w:val="0047036E"/>
    <w:rsid w:val="004713DD"/>
    <w:rsid w:val="00471F01"/>
    <w:rsid w:val="0047379D"/>
    <w:rsid w:val="0048241E"/>
    <w:rsid w:val="0049126B"/>
    <w:rsid w:val="004B1011"/>
    <w:rsid w:val="004B1500"/>
    <w:rsid w:val="004B2CAA"/>
    <w:rsid w:val="004B3E34"/>
    <w:rsid w:val="004C3203"/>
    <w:rsid w:val="004C6A4B"/>
    <w:rsid w:val="004D059A"/>
    <w:rsid w:val="004E088F"/>
    <w:rsid w:val="0050151D"/>
    <w:rsid w:val="00501847"/>
    <w:rsid w:val="0050349C"/>
    <w:rsid w:val="005066E1"/>
    <w:rsid w:val="005109C0"/>
    <w:rsid w:val="00513BBA"/>
    <w:rsid w:val="00514FCA"/>
    <w:rsid w:val="00516DA3"/>
    <w:rsid w:val="005275E3"/>
    <w:rsid w:val="005403D9"/>
    <w:rsid w:val="005408D3"/>
    <w:rsid w:val="00544F69"/>
    <w:rsid w:val="005524B5"/>
    <w:rsid w:val="005565ED"/>
    <w:rsid w:val="00560923"/>
    <w:rsid w:val="00572E05"/>
    <w:rsid w:val="00582A1C"/>
    <w:rsid w:val="00590BF7"/>
    <w:rsid w:val="005A0ECC"/>
    <w:rsid w:val="005A3EDA"/>
    <w:rsid w:val="005A76EE"/>
    <w:rsid w:val="005B1E66"/>
    <w:rsid w:val="005C0540"/>
    <w:rsid w:val="005C0C65"/>
    <w:rsid w:val="005C19A3"/>
    <w:rsid w:val="005C284B"/>
    <w:rsid w:val="005C56C2"/>
    <w:rsid w:val="005D43D6"/>
    <w:rsid w:val="005E5B40"/>
    <w:rsid w:val="005F1FA5"/>
    <w:rsid w:val="005F35BA"/>
    <w:rsid w:val="00601038"/>
    <w:rsid w:val="0061777F"/>
    <w:rsid w:val="00623722"/>
    <w:rsid w:val="00637530"/>
    <w:rsid w:val="00637A5C"/>
    <w:rsid w:val="006600CE"/>
    <w:rsid w:val="00663243"/>
    <w:rsid w:val="0066453B"/>
    <w:rsid w:val="006721F8"/>
    <w:rsid w:val="00674F2C"/>
    <w:rsid w:val="00677176"/>
    <w:rsid w:val="00681651"/>
    <w:rsid w:val="00683BAF"/>
    <w:rsid w:val="006857EF"/>
    <w:rsid w:val="00697B20"/>
    <w:rsid w:val="006A06AA"/>
    <w:rsid w:val="006A1881"/>
    <w:rsid w:val="006B0202"/>
    <w:rsid w:val="006B0552"/>
    <w:rsid w:val="006B3FCB"/>
    <w:rsid w:val="006B78EF"/>
    <w:rsid w:val="006C0C76"/>
    <w:rsid w:val="006C6D0A"/>
    <w:rsid w:val="006C7461"/>
    <w:rsid w:val="006C7FC9"/>
    <w:rsid w:val="006D3AF7"/>
    <w:rsid w:val="006D49F9"/>
    <w:rsid w:val="006E2B8A"/>
    <w:rsid w:val="006E3041"/>
    <w:rsid w:val="006E3EF6"/>
    <w:rsid w:val="006E414C"/>
    <w:rsid w:val="006E5AEA"/>
    <w:rsid w:val="006E5ECD"/>
    <w:rsid w:val="006F0C4E"/>
    <w:rsid w:val="006F2D87"/>
    <w:rsid w:val="006F5E87"/>
    <w:rsid w:val="006F7638"/>
    <w:rsid w:val="00701609"/>
    <w:rsid w:val="00710629"/>
    <w:rsid w:val="007272D8"/>
    <w:rsid w:val="00737CEC"/>
    <w:rsid w:val="007406B9"/>
    <w:rsid w:val="00741390"/>
    <w:rsid w:val="0074192D"/>
    <w:rsid w:val="00742877"/>
    <w:rsid w:val="00743F4E"/>
    <w:rsid w:val="0074668F"/>
    <w:rsid w:val="007504CB"/>
    <w:rsid w:val="00756B35"/>
    <w:rsid w:val="00766529"/>
    <w:rsid w:val="0077036D"/>
    <w:rsid w:val="00773FE3"/>
    <w:rsid w:val="007777CF"/>
    <w:rsid w:val="00782EBC"/>
    <w:rsid w:val="00792600"/>
    <w:rsid w:val="007A0FB3"/>
    <w:rsid w:val="007A48A8"/>
    <w:rsid w:val="007B6645"/>
    <w:rsid w:val="007B7586"/>
    <w:rsid w:val="007C1097"/>
    <w:rsid w:val="007C2F29"/>
    <w:rsid w:val="007C2F72"/>
    <w:rsid w:val="007C753B"/>
    <w:rsid w:val="007D59D2"/>
    <w:rsid w:val="007E3D8C"/>
    <w:rsid w:val="00801B71"/>
    <w:rsid w:val="00815EFB"/>
    <w:rsid w:val="00816B58"/>
    <w:rsid w:val="00824F90"/>
    <w:rsid w:val="0082672F"/>
    <w:rsid w:val="00832A2A"/>
    <w:rsid w:val="0084311A"/>
    <w:rsid w:val="0085622B"/>
    <w:rsid w:val="00862815"/>
    <w:rsid w:val="00867069"/>
    <w:rsid w:val="00877D19"/>
    <w:rsid w:val="00877D37"/>
    <w:rsid w:val="00882BF4"/>
    <w:rsid w:val="0089299D"/>
    <w:rsid w:val="008A0113"/>
    <w:rsid w:val="008A1830"/>
    <w:rsid w:val="008A2257"/>
    <w:rsid w:val="008A4272"/>
    <w:rsid w:val="008A540E"/>
    <w:rsid w:val="008A545D"/>
    <w:rsid w:val="008B7DF9"/>
    <w:rsid w:val="008C1EB1"/>
    <w:rsid w:val="008C63F6"/>
    <w:rsid w:val="008C740E"/>
    <w:rsid w:val="008D2EC4"/>
    <w:rsid w:val="008D40DE"/>
    <w:rsid w:val="008D7721"/>
    <w:rsid w:val="008E0715"/>
    <w:rsid w:val="008E0BB0"/>
    <w:rsid w:val="008E254B"/>
    <w:rsid w:val="008E3B75"/>
    <w:rsid w:val="008F44D1"/>
    <w:rsid w:val="0091376A"/>
    <w:rsid w:val="00916398"/>
    <w:rsid w:val="00927C68"/>
    <w:rsid w:val="009300D0"/>
    <w:rsid w:val="0093388A"/>
    <w:rsid w:val="00934227"/>
    <w:rsid w:val="00941D41"/>
    <w:rsid w:val="00943091"/>
    <w:rsid w:val="009757DA"/>
    <w:rsid w:val="00976503"/>
    <w:rsid w:val="00982CA3"/>
    <w:rsid w:val="00985948"/>
    <w:rsid w:val="009929F4"/>
    <w:rsid w:val="009B5330"/>
    <w:rsid w:val="009B5A00"/>
    <w:rsid w:val="009C5175"/>
    <w:rsid w:val="009D01F2"/>
    <w:rsid w:val="009D2C61"/>
    <w:rsid w:val="009D3DBA"/>
    <w:rsid w:val="009D4015"/>
    <w:rsid w:val="009E38D8"/>
    <w:rsid w:val="009E4A04"/>
    <w:rsid w:val="00A16E02"/>
    <w:rsid w:val="00A172C2"/>
    <w:rsid w:val="00A3041D"/>
    <w:rsid w:val="00A329B1"/>
    <w:rsid w:val="00A40DAF"/>
    <w:rsid w:val="00A4494F"/>
    <w:rsid w:val="00A5194B"/>
    <w:rsid w:val="00A55358"/>
    <w:rsid w:val="00A569F1"/>
    <w:rsid w:val="00A67BEF"/>
    <w:rsid w:val="00A739D9"/>
    <w:rsid w:val="00A878BA"/>
    <w:rsid w:val="00AA2719"/>
    <w:rsid w:val="00AA2FA2"/>
    <w:rsid w:val="00AB0ADC"/>
    <w:rsid w:val="00AC0859"/>
    <w:rsid w:val="00AC22B6"/>
    <w:rsid w:val="00AF173E"/>
    <w:rsid w:val="00B0361C"/>
    <w:rsid w:val="00B10A1D"/>
    <w:rsid w:val="00B23389"/>
    <w:rsid w:val="00B2797B"/>
    <w:rsid w:val="00B30AF6"/>
    <w:rsid w:val="00B31E83"/>
    <w:rsid w:val="00B32A80"/>
    <w:rsid w:val="00B363C0"/>
    <w:rsid w:val="00B46901"/>
    <w:rsid w:val="00B52D33"/>
    <w:rsid w:val="00B551BB"/>
    <w:rsid w:val="00B559FC"/>
    <w:rsid w:val="00B672F8"/>
    <w:rsid w:val="00B67E66"/>
    <w:rsid w:val="00B705AD"/>
    <w:rsid w:val="00B708BE"/>
    <w:rsid w:val="00B722FD"/>
    <w:rsid w:val="00B81E81"/>
    <w:rsid w:val="00B837BB"/>
    <w:rsid w:val="00B911F1"/>
    <w:rsid w:val="00B938B8"/>
    <w:rsid w:val="00B943BD"/>
    <w:rsid w:val="00B96DDA"/>
    <w:rsid w:val="00BA2FD6"/>
    <w:rsid w:val="00BB0FBD"/>
    <w:rsid w:val="00BB2274"/>
    <w:rsid w:val="00BB2C1A"/>
    <w:rsid w:val="00BB330D"/>
    <w:rsid w:val="00BB3A76"/>
    <w:rsid w:val="00BB4CAC"/>
    <w:rsid w:val="00BB6D75"/>
    <w:rsid w:val="00BB7078"/>
    <w:rsid w:val="00BC0D25"/>
    <w:rsid w:val="00BC4378"/>
    <w:rsid w:val="00BC619C"/>
    <w:rsid w:val="00BD20B4"/>
    <w:rsid w:val="00BF0289"/>
    <w:rsid w:val="00BF7546"/>
    <w:rsid w:val="00C01C7C"/>
    <w:rsid w:val="00C05573"/>
    <w:rsid w:val="00C05EF9"/>
    <w:rsid w:val="00C11EE7"/>
    <w:rsid w:val="00C15FBC"/>
    <w:rsid w:val="00C25853"/>
    <w:rsid w:val="00C34146"/>
    <w:rsid w:val="00C344D4"/>
    <w:rsid w:val="00C375AC"/>
    <w:rsid w:val="00C435A0"/>
    <w:rsid w:val="00C462CC"/>
    <w:rsid w:val="00C46D58"/>
    <w:rsid w:val="00C5227D"/>
    <w:rsid w:val="00C53BE5"/>
    <w:rsid w:val="00C5666A"/>
    <w:rsid w:val="00C56917"/>
    <w:rsid w:val="00C56C0D"/>
    <w:rsid w:val="00C56F85"/>
    <w:rsid w:val="00C5735A"/>
    <w:rsid w:val="00C604E8"/>
    <w:rsid w:val="00C704D1"/>
    <w:rsid w:val="00C75FBE"/>
    <w:rsid w:val="00C80DA6"/>
    <w:rsid w:val="00C825E6"/>
    <w:rsid w:val="00C866EB"/>
    <w:rsid w:val="00C9049D"/>
    <w:rsid w:val="00C93D69"/>
    <w:rsid w:val="00C94F6E"/>
    <w:rsid w:val="00CA4CD7"/>
    <w:rsid w:val="00CB125F"/>
    <w:rsid w:val="00CB534A"/>
    <w:rsid w:val="00CB7D10"/>
    <w:rsid w:val="00CC400A"/>
    <w:rsid w:val="00CC5F61"/>
    <w:rsid w:val="00CD1FA6"/>
    <w:rsid w:val="00CD2EC5"/>
    <w:rsid w:val="00CD67D5"/>
    <w:rsid w:val="00CD6A8E"/>
    <w:rsid w:val="00CE2ED7"/>
    <w:rsid w:val="00CE483D"/>
    <w:rsid w:val="00CE76FA"/>
    <w:rsid w:val="00CF54B6"/>
    <w:rsid w:val="00D07585"/>
    <w:rsid w:val="00D2597C"/>
    <w:rsid w:val="00D3044D"/>
    <w:rsid w:val="00D34618"/>
    <w:rsid w:val="00D4312E"/>
    <w:rsid w:val="00D4708F"/>
    <w:rsid w:val="00D52134"/>
    <w:rsid w:val="00D56E91"/>
    <w:rsid w:val="00D65B0C"/>
    <w:rsid w:val="00D74CD9"/>
    <w:rsid w:val="00D74E8C"/>
    <w:rsid w:val="00D80374"/>
    <w:rsid w:val="00D86035"/>
    <w:rsid w:val="00DA10E3"/>
    <w:rsid w:val="00DA1E6B"/>
    <w:rsid w:val="00DA62CD"/>
    <w:rsid w:val="00DA760C"/>
    <w:rsid w:val="00DB47FD"/>
    <w:rsid w:val="00DC2F3B"/>
    <w:rsid w:val="00DC6387"/>
    <w:rsid w:val="00DC65B0"/>
    <w:rsid w:val="00DD6B45"/>
    <w:rsid w:val="00DD6D5D"/>
    <w:rsid w:val="00E00A59"/>
    <w:rsid w:val="00E04551"/>
    <w:rsid w:val="00E120E0"/>
    <w:rsid w:val="00E14B43"/>
    <w:rsid w:val="00E3515E"/>
    <w:rsid w:val="00E35EB6"/>
    <w:rsid w:val="00E4550B"/>
    <w:rsid w:val="00E723A5"/>
    <w:rsid w:val="00E74D61"/>
    <w:rsid w:val="00E751E5"/>
    <w:rsid w:val="00E77FEA"/>
    <w:rsid w:val="00E82B86"/>
    <w:rsid w:val="00EA07A8"/>
    <w:rsid w:val="00EA30FA"/>
    <w:rsid w:val="00ED105E"/>
    <w:rsid w:val="00ED3C82"/>
    <w:rsid w:val="00ED40D6"/>
    <w:rsid w:val="00EF01EE"/>
    <w:rsid w:val="00EF24C4"/>
    <w:rsid w:val="00EF66D9"/>
    <w:rsid w:val="00F00471"/>
    <w:rsid w:val="00F00739"/>
    <w:rsid w:val="00F05D88"/>
    <w:rsid w:val="00F06891"/>
    <w:rsid w:val="00F346AB"/>
    <w:rsid w:val="00F55BFC"/>
    <w:rsid w:val="00F61466"/>
    <w:rsid w:val="00F65DC9"/>
    <w:rsid w:val="00F673D7"/>
    <w:rsid w:val="00F9472E"/>
    <w:rsid w:val="00F96677"/>
    <w:rsid w:val="00F97B91"/>
    <w:rsid w:val="00FA17F6"/>
    <w:rsid w:val="00FA7C0B"/>
    <w:rsid w:val="00FB2535"/>
    <w:rsid w:val="00FB527E"/>
    <w:rsid w:val="00FC4209"/>
    <w:rsid w:val="00FD06E3"/>
    <w:rsid w:val="00FD100C"/>
    <w:rsid w:val="00FD6D69"/>
    <w:rsid w:val="00FE771D"/>
    <w:rsid w:val="00FF3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455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2740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BA6A27"/>
    <w:rPr>
      <w:sz w:val="20"/>
      <w:szCs w:val="20"/>
    </w:rPr>
  </w:style>
  <w:style w:type="paragraph" w:styleId="Rodap">
    <w:name w:val="footer"/>
    <w:basedOn w:val="Normal"/>
    <w:link w:val="RodapChar"/>
    <w:uiPriority w:val="99"/>
    <w:rsid w:val="0027406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BA6A27"/>
    <w:rPr>
      <w:sz w:val="20"/>
      <w:szCs w:val="20"/>
    </w:rPr>
  </w:style>
  <w:style w:type="character" w:styleId="Hyperlink">
    <w:name w:val="Hyperlink"/>
    <w:uiPriority w:val="99"/>
    <w:rsid w:val="002A6A09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uiPriority w:val="99"/>
    <w:rsid w:val="00E74D61"/>
    <w:pPr>
      <w:ind w:left="360"/>
      <w:jc w:val="both"/>
    </w:pPr>
    <w:rPr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BA6A2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CC40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A6A27"/>
    <w:rPr>
      <w:sz w:val="0"/>
      <w:szCs w:val="0"/>
    </w:rPr>
  </w:style>
  <w:style w:type="character" w:styleId="Forte">
    <w:name w:val="Strong"/>
    <w:qFormat/>
    <w:locked/>
    <w:rsid w:val="006B05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455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2740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BA6A27"/>
    <w:rPr>
      <w:sz w:val="20"/>
      <w:szCs w:val="20"/>
    </w:rPr>
  </w:style>
  <w:style w:type="paragraph" w:styleId="Rodap">
    <w:name w:val="footer"/>
    <w:basedOn w:val="Normal"/>
    <w:link w:val="RodapChar"/>
    <w:uiPriority w:val="99"/>
    <w:rsid w:val="0027406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BA6A27"/>
    <w:rPr>
      <w:sz w:val="20"/>
      <w:szCs w:val="20"/>
    </w:rPr>
  </w:style>
  <w:style w:type="character" w:styleId="Hyperlink">
    <w:name w:val="Hyperlink"/>
    <w:uiPriority w:val="99"/>
    <w:rsid w:val="002A6A09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uiPriority w:val="99"/>
    <w:rsid w:val="00E74D61"/>
    <w:pPr>
      <w:ind w:left="360"/>
      <w:jc w:val="both"/>
    </w:pPr>
    <w:rPr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BA6A2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CC40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A6A27"/>
    <w:rPr>
      <w:sz w:val="0"/>
      <w:szCs w:val="0"/>
    </w:rPr>
  </w:style>
  <w:style w:type="character" w:styleId="Forte">
    <w:name w:val="Strong"/>
    <w:qFormat/>
    <w:locked/>
    <w:rsid w:val="006B05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ima\Downloads\TABELA%20MENSALIDADES%202015.2%20COM%20DESCONTO%20A%20MAIS%20DE%205%25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E7BD7-A085-4A89-B3B1-B4FDB9D5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TABELA MENSALIDADES 2015.2 COM DESCONTO A MAIS DE 5%</Template>
  <TotalTime>1</TotalTime>
  <Pages>1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FALS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Caixa - Crajubar</dc:creator>
  <cp:lastModifiedBy>Fátima Roseno</cp:lastModifiedBy>
  <cp:revision>3</cp:revision>
  <cp:lastPrinted>2015-07-30T17:18:00Z</cp:lastPrinted>
  <dcterms:created xsi:type="dcterms:W3CDTF">2016-06-10T18:48:00Z</dcterms:created>
  <dcterms:modified xsi:type="dcterms:W3CDTF">2016-06-10T18:48:00Z</dcterms:modified>
</cp:coreProperties>
</file>